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512093"/>
        <w:lock w:val="sdtContentLocked"/>
        <w:group/>
      </w:sdtPr>
      <w:sdtEndPr>
        <w:rPr>
          <w:rFonts w:asciiTheme="minorHAnsi" w:hAnsiTheme="minorHAnsi"/>
          <w:color w:val="auto"/>
          <w:sz w:val="2"/>
          <w:szCs w:val="2"/>
        </w:rPr>
      </w:sdtEndPr>
      <w:sdtContent>
        <w:p w:rsidR="00E42AD8" w:rsidRDefault="001335EB" w:rsidP="001335EB">
          <w:pPr>
            <w:pStyle w:val="PublishStatus"/>
          </w:pPr>
          <w:r>
            <w:t>이</w:t>
          </w:r>
          <w:r>
            <w:t xml:space="preserve"> </w:t>
          </w:r>
          <w:r>
            <w:t>게시물은</w:t>
          </w:r>
          <w:r>
            <w:t xml:space="preserve"> </w:t>
          </w:r>
          <w:r>
            <w:t>공대생에</w:t>
          </w:r>
          <w:r>
            <w:t xml:space="preserve"> 2016-05-02 </w:t>
          </w:r>
          <w:r>
            <w:t>오후</w:t>
          </w:r>
          <w:r>
            <w:t xml:space="preserve"> 6:10:28</w:t>
          </w:r>
          <w:r>
            <w:t>에</w:t>
          </w:r>
          <w:r>
            <w:t xml:space="preserve"> </w:t>
          </w:r>
          <w:r>
            <w:t>게시되었습니다</w:t>
          </w:r>
          <w:r>
            <w:t>.</w:t>
          </w:r>
        </w:p>
        <w:sdt>
          <w:sdtPr>
            <w:alias w:val="게시 제목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D129F4" w:rsidRDefault="00E42AD8">
              <w:pPr>
                <w:pStyle w:val="Publishwithline"/>
              </w:pPr>
              <w:proofErr w:type="spellStart"/>
              <w:proofErr w:type="gramStart"/>
              <w:r>
                <w:rPr>
                  <w:rFonts w:hint="eastAsia"/>
                </w:rPr>
                <w:t>ovsdb</w:t>
              </w:r>
              <w:proofErr w:type="spellEnd"/>
              <w:proofErr w:type="gramEnd"/>
              <w:r>
                <w:t xml:space="preserve"> </w:t>
              </w:r>
            </w:p>
          </w:sdtContent>
        </w:sdt>
        <w:p w:rsidR="00D129F4" w:rsidRDefault="00D129F4">
          <w:pPr>
            <w:pStyle w:val="underline"/>
          </w:pPr>
        </w:p>
        <w:p w:rsidR="00D129F4" w:rsidRDefault="00C454E5">
          <w:pPr>
            <w:pStyle w:val="PadderBetweenControlandBody"/>
          </w:pPr>
        </w:p>
      </w:sdtContent>
    </w:sdt>
    <w:p w:rsidR="00E42AD8" w:rsidRDefault="00E42AD8"/>
    <w:p w:rsidR="00E42AD8" w:rsidRDefault="00E42AD8"/>
    <w:p w:rsidR="00E42AD8" w:rsidRDefault="00E42AD8">
      <w:r>
        <w:t>1. OVSDB</w:t>
      </w:r>
    </w:p>
    <w:p w:rsidR="00E42AD8" w:rsidRDefault="00E42AD8" w:rsidP="00FC4D2A">
      <w:pPr>
        <w:ind w:firstLine="720"/>
      </w:pPr>
      <w:r>
        <w:rPr>
          <w:rFonts w:hint="eastAsia"/>
        </w:rPr>
        <w:t xml:space="preserve">OVS </w:t>
      </w:r>
      <w:r>
        <w:rPr>
          <w:rFonts w:hint="eastAsia"/>
        </w:rPr>
        <w:t>테이블을</w:t>
      </w:r>
      <w:r>
        <w:rPr>
          <w:rFonts w:hint="eastAsia"/>
        </w:rPr>
        <w:t xml:space="preserve"> </w:t>
      </w:r>
      <w:r>
        <w:rPr>
          <w:rFonts w:hint="eastAsia"/>
        </w:rPr>
        <w:t>관리하기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프로토콜</w:t>
      </w:r>
    </w:p>
    <w:p w:rsidR="00E42AD8" w:rsidRPr="00FC4D2A" w:rsidRDefault="00E42AD8"/>
    <w:p w:rsidR="00FC4D2A" w:rsidRDefault="00FC4D2A">
      <w:r>
        <w:rPr>
          <w:rFonts w:hint="eastAsia"/>
        </w:rPr>
        <w:t xml:space="preserve">2. </w:t>
      </w:r>
      <w:r>
        <w:rPr>
          <w:rFonts w:hint="eastAsia"/>
        </w:rPr>
        <w:t>기능</w:t>
      </w:r>
    </w:p>
    <w:p w:rsidR="00FC4D2A" w:rsidRDefault="00FC4D2A" w:rsidP="00FC4D2A">
      <w:pPr>
        <w:ind w:firstLine="720"/>
      </w:pPr>
      <w:proofErr w:type="gramStart"/>
      <w:r>
        <w:rPr>
          <w:rFonts w:hint="eastAsia"/>
        </w:rPr>
        <w:t>native</w:t>
      </w:r>
      <w:proofErr w:type="gramEnd"/>
      <w:r>
        <w:t xml:space="preserve"> JSON RPC</w:t>
      </w:r>
    </w:p>
    <w:p w:rsidR="00FC4D2A" w:rsidRDefault="00FC4D2A" w:rsidP="00FC4D2A">
      <w:pPr>
        <w:ind w:firstLine="720"/>
      </w:pPr>
      <w:r>
        <w:rPr>
          <w:rFonts w:hint="eastAsia"/>
        </w:rPr>
        <w:t>TCP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</w:p>
    <w:p w:rsidR="00FC4D2A" w:rsidRDefault="00FC4D2A" w:rsidP="00FC4D2A">
      <w:pPr>
        <w:ind w:firstLine="720"/>
      </w:pPr>
      <w:r>
        <w:rPr>
          <w:rFonts w:hint="eastAsia"/>
        </w:rPr>
        <w:t xml:space="preserve">In Memory </w:t>
      </w:r>
      <w:r>
        <w:rPr>
          <w:rFonts w:hint="eastAsia"/>
        </w:rPr>
        <w:t>저널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스토어</w:t>
      </w:r>
    </w:p>
    <w:p w:rsidR="00FC4D2A" w:rsidRDefault="00FC4D2A" w:rsidP="00FC4D2A">
      <w:pPr>
        <w:ind w:firstLine="720"/>
      </w:pPr>
      <w:r>
        <w:rPr>
          <w:rFonts w:hint="eastAsia"/>
        </w:rPr>
        <w:t>Atomic</w:t>
      </w:r>
      <w: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트랜잭션</w:t>
      </w:r>
    </w:p>
    <w:p w:rsidR="00FC4D2A" w:rsidRDefault="00FC4D2A" w:rsidP="00FC4D2A">
      <w:pPr>
        <w:ind w:firstLine="720"/>
      </w:pPr>
      <w:r>
        <w:t>O</w:t>
      </w:r>
      <w:r>
        <w:rPr>
          <w:rFonts w:hint="eastAsia"/>
        </w:rPr>
        <w:t xml:space="preserve">rphaned </w:t>
      </w:r>
      <w:r>
        <w:t>row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자동으</w:t>
      </w:r>
      <w:bookmarkStart w:id="0" w:name="_GoBack"/>
      <w:bookmarkEnd w:id="0"/>
      <w:r>
        <w:rPr>
          <w:rFonts w:hint="eastAsia"/>
        </w:rPr>
        <w:t>로</w:t>
      </w:r>
      <w:r>
        <w:rPr>
          <w:rFonts w:hint="eastAsia"/>
        </w:rPr>
        <w:t xml:space="preserve"> Garbage collection</w:t>
      </w:r>
      <w: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</w:p>
    <w:p w:rsidR="00FC4D2A" w:rsidRDefault="00FC4D2A" w:rsidP="00FC4D2A">
      <w:pPr>
        <w:rPr>
          <w:rFonts w:hint="eastAsia"/>
        </w:rPr>
      </w:pPr>
    </w:p>
    <w:sectPr w:rsidR="00FC4D2A"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E42AD8"/>
    <w:rsid w:val="001335EB"/>
    <w:rsid w:val="007D0657"/>
    <w:rsid w:val="00B72463"/>
    <w:rsid w:val="00C454E5"/>
    <w:rsid w:val="00D129F4"/>
    <w:rsid w:val="00E42AD8"/>
    <w:rsid w:val="00FC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3B49AC-CF61-4C50-AFFA-F7B78CD6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ko-K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4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94506D8-3D6C-4956-90D4-948A24663B62}"/>
      </w:docPartPr>
      <w:docPartBody>
        <w:p w:rsidR="00000000" w:rsidRDefault="007C46F6">
          <w:r w:rsidRPr="005B79BF">
            <w:rPr>
              <w:rStyle w:val="a3"/>
              <w:rFonts w:hint="eastAsia"/>
            </w:rPr>
            <w:t>[여기에 게시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6F6"/>
    <w:rsid w:val="00133D6A"/>
    <w:rsid w:val="007C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46F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ovsdb </PostTitle>
  <PostDate>2016-05-02T08:37:33Z</PostDate>
  <PostID>1680393-7</PostID>
  <Category1/>
  <Category2/>
  <Category3/>
  <Category4/>
  <Category5/>
  <Category6/>
  <Category7/>
  <Category8/>
  <Category9/>
  <Category10/>
  <Account>154bbf99-ab13-4028-9b26-e984552c13d2</Account>
  <Enclosure/>
  <ProviderInfo>
    <PostURL/>
    <API/>
    <Categories/>
    <Trackbacks/>
    <Enclosures/>
    <BlogName/>
    <ImagePostAddress/>
  </ProviderInfo>
  <DefaultAccountEnsured/>
  <PublishedAccount>154bbf99-ab13-4028-9b26-e984552c13d2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김인섭</dc:creator>
  <cp:keywords/>
  <dc:description/>
  <cp:lastModifiedBy>김인섭</cp:lastModifiedBy>
  <cp:revision>2</cp:revision>
  <dcterms:created xsi:type="dcterms:W3CDTF">2016-05-03T01:56:00Z</dcterms:created>
  <dcterms:modified xsi:type="dcterms:W3CDTF">2016-05-03T01:56:00Z</dcterms:modified>
</cp:coreProperties>
</file>